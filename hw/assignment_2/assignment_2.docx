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4E802" w14:textId="77777777" w:rsidR="00D27EE5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</w:p>
    <w:p w14:paraId="60D5977A" w14:textId="77777777" w:rsidR="00D27EE5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</w:p>
    <w:p w14:paraId="7D20FBCF" w14:textId="77777777" w:rsidR="00DF0898" w:rsidRPr="000E761E" w:rsidRDefault="00D27EE5" w:rsidP="00C20607">
      <w:pPr>
        <w:jc w:val="both"/>
        <w:rPr>
          <w:rFonts w:asciiTheme="minorHAnsi" w:hAnsiTheme="minorHAnsi"/>
          <w:b/>
          <w:sz w:val="32"/>
          <w:szCs w:val="32"/>
        </w:rPr>
      </w:pPr>
      <w:r w:rsidRPr="000E761E">
        <w:rPr>
          <w:rFonts w:asciiTheme="minorHAnsi" w:hAnsiTheme="minorHAnsi"/>
          <w:b/>
          <w:sz w:val="32"/>
          <w:szCs w:val="32"/>
        </w:rPr>
        <w:t>Assignment 2</w:t>
      </w:r>
    </w:p>
    <w:p w14:paraId="756921E4" w14:textId="77777777" w:rsidR="00DF0898" w:rsidRPr="000E761E" w:rsidRDefault="00DF0898" w:rsidP="00C20607">
      <w:pPr>
        <w:jc w:val="both"/>
        <w:rPr>
          <w:rFonts w:asciiTheme="minorHAnsi" w:hAnsiTheme="minorHAnsi"/>
        </w:rPr>
      </w:pPr>
    </w:p>
    <w:p w14:paraId="5D462508" w14:textId="77777777" w:rsidR="00CB2501" w:rsidRPr="000E761E" w:rsidRDefault="000E761E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We ask that you complete two tasks this week</w:t>
      </w:r>
      <w:r w:rsidR="00DF0898" w:rsidRPr="000E761E">
        <w:rPr>
          <w:rFonts w:asciiTheme="minorHAnsi" w:hAnsiTheme="minorHAnsi"/>
        </w:rPr>
        <w:t>:</w:t>
      </w:r>
      <w:r w:rsidR="00C869E6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>(1) continue</w:t>
      </w:r>
      <w:r w:rsidR="00EA13E2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 xml:space="preserve">working on </w:t>
      </w:r>
      <w:r w:rsidR="00EA13E2" w:rsidRPr="000E761E">
        <w:rPr>
          <w:rFonts w:asciiTheme="minorHAnsi" w:hAnsiTheme="minorHAnsi"/>
        </w:rPr>
        <w:t>the literature review</w:t>
      </w:r>
      <w:r w:rsidRPr="000E761E">
        <w:rPr>
          <w:rFonts w:asciiTheme="minorHAnsi" w:hAnsiTheme="minorHAnsi"/>
        </w:rPr>
        <w:t>; and (2)</w:t>
      </w:r>
      <w:r w:rsidR="00EA13E2" w:rsidRPr="000E761E">
        <w:rPr>
          <w:rFonts w:asciiTheme="minorHAnsi" w:hAnsiTheme="minorHAnsi"/>
        </w:rPr>
        <w:t xml:space="preserve"> </w:t>
      </w:r>
      <w:r w:rsidRPr="000E761E">
        <w:rPr>
          <w:rFonts w:asciiTheme="minorHAnsi" w:hAnsiTheme="minorHAnsi"/>
        </w:rPr>
        <w:t>rate</w:t>
      </w:r>
      <w:r w:rsidR="00EA13E2" w:rsidRPr="000E761E">
        <w:rPr>
          <w:rFonts w:asciiTheme="minorHAnsi" w:hAnsiTheme="minorHAnsi"/>
        </w:rPr>
        <w:t xml:space="preserve"> the proposed </w:t>
      </w:r>
      <w:r w:rsidR="00CB2501" w:rsidRPr="000E761E">
        <w:rPr>
          <w:rFonts w:asciiTheme="minorHAnsi" w:hAnsiTheme="minorHAnsi"/>
        </w:rPr>
        <w:t xml:space="preserve">new tasks. </w:t>
      </w:r>
    </w:p>
    <w:p w14:paraId="670791D3" w14:textId="77777777" w:rsidR="00D27EE5" w:rsidRPr="000E761E" w:rsidRDefault="00D27EE5" w:rsidP="00C20607">
      <w:pPr>
        <w:jc w:val="both"/>
        <w:rPr>
          <w:rFonts w:asciiTheme="minorHAnsi" w:hAnsiTheme="minorHAnsi"/>
        </w:rPr>
      </w:pPr>
    </w:p>
    <w:p w14:paraId="28723767" w14:textId="1D366A89" w:rsidR="00DF0898" w:rsidRPr="000E761E" w:rsidRDefault="00A141B7" w:rsidP="00C20607">
      <w:pPr>
        <w:jc w:val="both"/>
        <w:rPr>
          <w:rFonts w:asciiTheme="minorHAnsi" w:hAnsiTheme="minorHAnsi"/>
          <w:b/>
        </w:rPr>
      </w:pPr>
      <w:r w:rsidRPr="000E761E">
        <w:rPr>
          <w:rFonts w:asciiTheme="minorHAnsi" w:hAnsiTheme="minorHAnsi"/>
          <w:b/>
        </w:rPr>
        <w:t xml:space="preserve">1. </w:t>
      </w:r>
      <w:r w:rsidR="00F67465">
        <w:rPr>
          <w:rFonts w:asciiTheme="minorHAnsi" w:hAnsiTheme="minorHAnsi"/>
          <w:b/>
        </w:rPr>
        <w:t>Literature r</w:t>
      </w:r>
      <w:r w:rsidR="00DF0898" w:rsidRPr="000E761E">
        <w:rPr>
          <w:rFonts w:asciiTheme="minorHAnsi" w:hAnsiTheme="minorHAnsi"/>
          <w:b/>
        </w:rPr>
        <w:t>eview</w:t>
      </w:r>
    </w:p>
    <w:p w14:paraId="40C42589" w14:textId="77777777" w:rsidR="000E761E" w:rsidRPr="000E761E" w:rsidRDefault="000E761E" w:rsidP="00C20607">
      <w:pPr>
        <w:jc w:val="both"/>
        <w:rPr>
          <w:rFonts w:asciiTheme="minorHAnsi" w:hAnsiTheme="minorHAnsi"/>
        </w:rPr>
      </w:pPr>
    </w:p>
    <w:p w14:paraId="3FE0DEAC" w14:textId="77777777" w:rsidR="000E761E" w:rsidRPr="000E761E" w:rsidRDefault="000E761E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 xml:space="preserve">The group has already compiled an impressive collection of papers, but there are likely still more to find. </w:t>
      </w:r>
      <w:r w:rsidRPr="00FE3D6E">
        <w:rPr>
          <w:rFonts w:asciiTheme="minorHAnsi" w:hAnsiTheme="minorHAnsi"/>
          <w:b/>
        </w:rPr>
        <w:t>Each individual should identify and summarize at least one paper on the wisdom of crowds</w:t>
      </w:r>
      <w:r w:rsidR="00FE3D6E">
        <w:rPr>
          <w:rFonts w:asciiTheme="minorHAnsi" w:hAnsiTheme="minorHAnsi"/>
        </w:rPr>
        <w:t>. Your team can and should work together to ensure that each individual is able to contribute a paper to the effort.</w:t>
      </w:r>
    </w:p>
    <w:p w14:paraId="30CB4786" w14:textId="77777777" w:rsidR="000E761E" w:rsidRPr="000E761E" w:rsidRDefault="000E761E" w:rsidP="00C20607">
      <w:pPr>
        <w:jc w:val="both"/>
        <w:rPr>
          <w:rFonts w:asciiTheme="minorHAnsi" w:hAnsiTheme="minorHAnsi"/>
        </w:rPr>
      </w:pPr>
    </w:p>
    <w:p w14:paraId="41690A9F" w14:textId="639FD439" w:rsidR="00D9156D" w:rsidRDefault="001B4606" w:rsidP="00C20607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As we have such a large group of collaborators, it is vital that everyone follows the formatting conventions.</w:t>
      </w:r>
      <w:r w:rsidR="009576E2" w:rsidRPr="000E761E">
        <w:rPr>
          <w:rFonts w:asciiTheme="minorHAnsi" w:hAnsiTheme="minorHAnsi"/>
        </w:rPr>
        <w:t xml:space="preserve"> Please review each of your entries </w:t>
      </w:r>
      <w:r w:rsidR="00D9156D">
        <w:rPr>
          <w:rFonts w:asciiTheme="minorHAnsi" w:hAnsiTheme="minorHAnsi"/>
        </w:rPr>
        <w:t xml:space="preserve">(from this week and last week) </w:t>
      </w:r>
      <w:r w:rsidR="009576E2" w:rsidRPr="000E761E">
        <w:rPr>
          <w:rFonts w:asciiTheme="minorHAnsi" w:hAnsiTheme="minorHAnsi"/>
        </w:rPr>
        <w:t xml:space="preserve">to ensure </w:t>
      </w:r>
      <w:r w:rsidR="00D9156D">
        <w:rPr>
          <w:rFonts w:asciiTheme="minorHAnsi" w:hAnsiTheme="minorHAnsi"/>
        </w:rPr>
        <w:t>that you’ve followed the conventions, as noted in the “i</w:t>
      </w:r>
      <w:r w:rsidR="009576E2" w:rsidRPr="000E761E">
        <w:rPr>
          <w:rFonts w:asciiTheme="minorHAnsi" w:hAnsiTheme="minorHAnsi"/>
        </w:rPr>
        <w:t xml:space="preserve">nstructions” </w:t>
      </w:r>
      <w:r w:rsidR="00D9156D">
        <w:rPr>
          <w:rFonts w:asciiTheme="minorHAnsi" w:hAnsiTheme="minorHAnsi"/>
        </w:rPr>
        <w:t xml:space="preserve">tab. Some specific </w:t>
      </w:r>
      <w:r w:rsidR="00E760C6">
        <w:rPr>
          <w:rFonts w:asciiTheme="minorHAnsi" w:hAnsiTheme="minorHAnsi"/>
        </w:rPr>
        <w:t>issues to address</w:t>
      </w:r>
      <w:r w:rsidR="00D9156D">
        <w:rPr>
          <w:rFonts w:asciiTheme="minorHAnsi" w:hAnsiTheme="minorHAnsi"/>
        </w:rPr>
        <w:t xml:space="preserve"> include:</w:t>
      </w:r>
    </w:p>
    <w:p w14:paraId="33ADA94B" w14:textId="77777777" w:rsidR="001B4606" w:rsidRPr="000E761E" w:rsidRDefault="001B4606" w:rsidP="00C20607">
      <w:pPr>
        <w:jc w:val="both"/>
        <w:rPr>
          <w:rFonts w:asciiTheme="minorHAnsi" w:hAnsiTheme="minorHAnsi"/>
        </w:rPr>
      </w:pPr>
    </w:p>
    <w:p w14:paraId="28447678" w14:textId="190F7936" w:rsidR="003B3986" w:rsidRPr="00E760C6" w:rsidRDefault="00CB2501" w:rsidP="003B3986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E760C6">
        <w:rPr>
          <w:rFonts w:asciiTheme="minorHAnsi" w:hAnsiTheme="minorHAnsi"/>
          <w:i/>
          <w:lang w:val="en-US" w:eastAsia="en-US"/>
        </w:rPr>
        <w:t>Literature Review Tab</w:t>
      </w:r>
    </w:p>
    <w:p w14:paraId="65819EDD" w14:textId="26D7CC68" w:rsidR="00CB2501" w:rsidRPr="0039727F" w:rsidRDefault="0095117B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Fix incomplete entries. P</w:t>
      </w:r>
      <w:r w:rsidR="00CB2501" w:rsidRPr="0039727F">
        <w:rPr>
          <w:rFonts w:asciiTheme="minorHAnsi" w:hAnsiTheme="minorHAnsi"/>
          <w:lang w:val="en-US" w:eastAsia="en-US"/>
        </w:rPr>
        <w:t>lease ensure tha</w:t>
      </w:r>
      <w:r w:rsidRPr="0039727F">
        <w:rPr>
          <w:rFonts w:asciiTheme="minorHAnsi" w:hAnsiTheme="minorHAnsi"/>
          <w:lang w:val="en-US" w:eastAsia="en-US"/>
        </w:rPr>
        <w:t xml:space="preserve">t </w:t>
      </w:r>
      <w:r w:rsidRPr="0039727F">
        <w:rPr>
          <w:rFonts w:asciiTheme="minorHAnsi" w:hAnsiTheme="minorHAnsi"/>
          <w:b/>
          <w:lang w:val="en-US" w:eastAsia="en-US"/>
        </w:rPr>
        <w:t>all</w:t>
      </w:r>
      <w:r w:rsidR="00CB2501" w:rsidRPr="0039727F">
        <w:rPr>
          <w:rFonts w:asciiTheme="minorHAnsi" w:hAnsiTheme="minorHAnsi"/>
          <w:lang w:val="en-US" w:eastAsia="en-US"/>
        </w:rPr>
        <w:t xml:space="preserve"> fields are populated</w:t>
      </w:r>
    </w:p>
    <w:p w14:paraId="48589EC2" w14:textId="4FBCE09D" w:rsidR="00D37640" w:rsidRPr="0039727F" w:rsidRDefault="00285B07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A</w:t>
      </w:r>
      <w:r w:rsidR="00CB2501" w:rsidRPr="0039727F">
        <w:rPr>
          <w:rFonts w:asciiTheme="minorHAnsi" w:hAnsiTheme="minorHAnsi"/>
          <w:lang w:val="en-US" w:eastAsia="en-US"/>
        </w:rPr>
        <w:t xml:space="preserve">dd your email </w:t>
      </w:r>
      <w:r w:rsidR="0095117B" w:rsidRPr="0039727F">
        <w:rPr>
          <w:rFonts w:asciiTheme="minorHAnsi" w:hAnsiTheme="minorHAnsi"/>
          <w:lang w:val="en-US" w:eastAsia="en-US"/>
        </w:rPr>
        <w:t xml:space="preserve">address </w:t>
      </w:r>
      <w:r w:rsidR="00EF185F">
        <w:rPr>
          <w:rFonts w:asciiTheme="minorHAnsi" w:hAnsiTheme="minorHAnsi"/>
          <w:lang w:val="en-US" w:eastAsia="en-US"/>
        </w:rPr>
        <w:t>and the paper name for each of your submissions</w:t>
      </w:r>
      <w:r w:rsidR="0095117B" w:rsidRPr="0039727F">
        <w:rPr>
          <w:rFonts w:asciiTheme="minorHAnsi" w:hAnsiTheme="minorHAnsi"/>
          <w:lang w:val="en-US" w:eastAsia="en-US"/>
        </w:rPr>
        <w:t xml:space="preserve">. (We just added </w:t>
      </w:r>
      <w:r w:rsidR="00EF185F">
        <w:rPr>
          <w:rFonts w:asciiTheme="minorHAnsi" w:hAnsiTheme="minorHAnsi"/>
          <w:lang w:val="en-US" w:eastAsia="en-US"/>
        </w:rPr>
        <w:t xml:space="preserve">these two fields this </w:t>
      </w:r>
      <w:bookmarkStart w:id="0" w:name="_GoBack"/>
      <w:bookmarkEnd w:id="0"/>
      <w:r w:rsidR="0095117B" w:rsidRPr="0039727F">
        <w:rPr>
          <w:rFonts w:asciiTheme="minorHAnsi" w:hAnsiTheme="minorHAnsi"/>
          <w:lang w:val="en-US" w:eastAsia="en-US"/>
        </w:rPr>
        <w:t>week.)</w:t>
      </w:r>
    </w:p>
    <w:p w14:paraId="1673D701" w14:textId="3BA813BC" w:rsidR="001B4606" w:rsidRPr="0039727F" w:rsidRDefault="00D37640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Ensure that each paper takes up only one row</w:t>
      </w:r>
    </w:p>
    <w:p w14:paraId="750C052C" w14:textId="3926EA9A" w:rsidR="00CB2501" w:rsidRPr="0039727F" w:rsidRDefault="00CB2501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duplicate entries</w:t>
      </w:r>
      <w:r w:rsidR="00D37640" w:rsidRPr="0039727F">
        <w:rPr>
          <w:rFonts w:asciiTheme="minorHAnsi" w:hAnsiTheme="minorHAnsi"/>
          <w:lang w:val="en-US" w:eastAsia="en-US"/>
        </w:rPr>
        <w:t xml:space="preserve"> (i.e., ensure the same paper isn’t listed twice)</w:t>
      </w:r>
    </w:p>
    <w:p w14:paraId="692F5195" w14:textId="4AC315C4" w:rsidR="00CB2501" w:rsidRPr="0039727F" w:rsidRDefault="001B4606" w:rsidP="003972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empty rows</w:t>
      </w:r>
    </w:p>
    <w:p w14:paraId="5759B0D9" w14:textId="77777777" w:rsidR="009576E2" w:rsidRPr="000E761E" w:rsidRDefault="009576E2" w:rsidP="009576E2">
      <w:pPr>
        <w:widowControl w:val="0"/>
        <w:autoSpaceDE w:val="0"/>
        <w:autoSpaceDN w:val="0"/>
        <w:adjustRightInd w:val="0"/>
        <w:ind w:left="540"/>
        <w:rPr>
          <w:rFonts w:asciiTheme="minorHAnsi" w:hAnsiTheme="minorHAnsi"/>
          <w:lang w:val="en-US" w:eastAsia="en-US"/>
        </w:rPr>
      </w:pPr>
    </w:p>
    <w:p w14:paraId="28FC1132" w14:textId="77777777" w:rsidR="0039727F" w:rsidRDefault="001B4606" w:rsidP="0039727F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39727F">
        <w:rPr>
          <w:rFonts w:asciiTheme="minorHAnsi" w:hAnsiTheme="minorHAnsi"/>
          <w:i/>
          <w:lang w:val="en-US" w:eastAsia="en-US"/>
        </w:rPr>
        <w:t>Past Studies</w:t>
      </w:r>
      <w:r w:rsidR="009576E2" w:rsidRPr="0039727F">
        <w:rPr>
          <w:rFonts w:asciiTheme="minorHAnsi" w:hAnsiTheme="minorHAnsi"/>
          <w:i/>
          <w:lang w:val="en-US" w:eastAsia="en-US"/>
        </w:rPr>
        <w:t xml:space="preserve"> Tab</w:t>
      </w:r>
    </w:p>
    <w:p w14:paraId="697EE57C" w14:textId="77777777" w:rsidR="0039727F" w:rsidRDefault="0039727F" w:rsidP="0039727F">
      <w:pPr>
        <w:widowControl w:val="0"/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</w:p>
    <w:p w14:paraId="3CECCA71" w14:textId="7D2D6417" w:rsidR="0039727F" w:rsidRPr="00026BAF" w:rsidRDefault="0039727F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 xml:space="preserve">Ensure that </w:t>
      </w:r>
      <w:r w:rsidR="00902CF3" w:rsidRPr="00902CF3">
        <w:rPr>
          <w:rFonts w:asciiTheme="minorHAnsi" w:hAnsiTheme="minorHAnsi"/>
          <w:b/>
          <w:lang w:val="en-US" w:eastAsia="en-US"/>
        </w:rPr>
        <w:t>all</w:t>
      </w:r>
      <w:r w:rsidR="00902CF3">
        <w:rPr>
          <w:rFonts w:asciiTheme="minorHAnsi" w:hAnsiTheme="minorHAnsi"/>
          <w:lang w:val="en-US" w:eastAsia="en-US"/>
        </w:rPr>
        <w:t xml:space="preserve"> </w:t>
      </w:r>
      <w:r w:rsidRPr="0039727F">
        <w:rPr>
          <w:rFonts w:asciiTheme="minorHAnsi" w:hAnsiTheme="minorHAnsi"/>
          <w:lang w:val="en-US" w:eastAsia="en-US"/>
        </w:rPr>
        <w:t>fields are populated</w:t>
      </w:r>
    </w:p>
    <w:p w14:paraId="6D2D10EB" w14:textId="6A904E95" w:rsidR="00026BAF" w:rsidRPr="0039727F" w:rsidRDefault="00026BAF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i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Ensure that the “task” column describes the wisdom of crowds task, and is not simply a summary of the paper. For example, it should be something like “predict movie revenues”, and not “test of social influence.” Note that not every paper will have </w:t>
      </w:r>
      <w:r w:rsidR="0079549A">
        <w:rPr>
          <w:rFonts w:asciiTheme="minorHAnsi" w:hAnsiTheme="minorHAnsi"/>
          <w:lang w:val="en-US" w:eastAsia="en-US"/>
        </w:rPr>
        <w:t xml:space="preserve">appropriate </w:t>
      </w:r>
      <w:r>
        <w:rPr>
          <w:rFonts w:asciiTheme="minorHAnsi" w:hAnsiTheme="minorHAnsi"/>
          <w:lang w:val="en-US" w:eastAsia="en-US"/>
        </w:rPr>
        <w:t>tasks to record.</w:t>
      </w:r>
    </w:p>
    <w:p w14:paraId="29727DA7" w14:textId="77777777" w:rsidR="001B4606" w:rsidRDefault="001B4606" w:rsidP="0039727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>Delete empty rows</w:t>
      </w:r>
    </w:p>
    <w:p w14:paraId="1906D12F" w14:textId="0F9B76D7" w:rsidR="005E787A" w:rsidRPr="005E787A" w:rsidRDefault="005E787A" w:rsidP="005E787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 w:rsidRPr="0039727F">
        <w:rPr>
          <w:rFonts w:asciiTheme="minorHAnsi" w:hAnsiTheme="minorHAnsi"/>
          <w:lang w:val="en-US" w:eastAsia="en-US"/>
        </w:rPr>
        <w:t xml:space="preserve">Delete duplicate entries (i.e., ensure </w:t>
      </w:r>
      <w:r>
        <w:rPr>
          <w:rFonts w:asciiTheme="minorHAnsi" w:hAnsiTheme="minorHAnsi"/>
          <w:lang w:val="en-US" w:eastAsia="en-US"/>
        </w:rPr>
        <w:t xml:space="preserve">tasks from </w:t>
      </w:r>
      <w:r w:rsidRPr="0039727F">
        <w:rPr>
          <w:rFonts w:asciiTheme="minorHAnsi" w:hAnsiTheme="minorHAnsi"/>
          <w:lang w:val="en-US" w:eastAsia="en-US"/>
        </w:rPr>
        <w:t xml:space="preserve">the same paper </w:t>
      </w:r>
      <w:r>
        <w:rPr>
          <w:rFonts w:asciiTheme="minorHAnsi" w:hAnsiTheme="minorHAnsi"/>
          <w:lang w:val="en-US" w:eastAsia="en-US"/>
        </w:rPr>
        <w:t>aren’t</w:t>
      </w:r>
      <w:r w:rsidRPr="0039727F">
        <w:rPr>
          <w:rFonts w:asciiTheme="minorHAnsi" w:hAnsiTheme="minorHAnsi"/>
          <w:lang w:val="en-US" w:eastAsia="en-US"/>
        </w:rPr>
        <w:t xml:space="preserve"> listed twice)</w:t>
      </w:r>
    </w:p>
    <w:p w14:paraId="6A52DD47" w14:textId="77777777" w:rsidR="009576E2" w:rsidRPr="000E761E" w:rsidRDefault="009576E2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07FFD792" w14:textId="4D73D5A7" w:rsidR="009576E2" w:rsidRPr="0039727F" w:rsidRDefault="005B2E40" w:rsidP="009576E2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GitH</w:t>
      </w:r>
      <w:r w:rsidR="009576E2" w:rsidRPr="0039727F">
        <w:rPr>
          <w:rFonts w:asciiTheme="minorHAnsi" w:hAnsiTheme="minorHAnsi"/>
          <w:i/>
        </w:rPr>
        <w:t>ub</w:t>
      </w:r>
    </w:p>
    <w:p w14:paraId="7CFDA94B" w14:textId="2E17654B" w:rsidR="009576E2" w:rsidRPr="00902CF3" w:rsidRDefault="005B2E40" w:rsidP="00902C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Add</w:t>
      </w:r>
      <w:r w:rsidR="009576E2" w:rsidRPr="00902CF3">
        <w:rPr>
          <w:rFonts w:asciiTheme="minorHAnsi" w:hAnsiTheme="minorHAnsi"/>
          <w:lang w:val="en-US" w:eastAsia="en-US"/>
        </w:rPr>
        <w:t xml:space="preserve"> </w:t>
      </w:r>
      <w:r w:rsidR="004D5791">
        <w:rPr>
          <w:rFonts w:asciiTheme="minorHAnsi" w:hAnsiTheme="minorHAnsi"/>
          <w:lang w:val="en-US" w:eastAsia="en-US"/>
        </w:rPr>
        <w:t xml:space="preserve">(or move) </w:t>
      </w:r>
      <w:r w:rsidR="009576E2" w:rsidRPr="00902CF3">
        <w:rPr>
          <w:rFonts w:asciiTheme="minorHAnsi" w:hAnsiTheme="minorHAnsi"/>
          <w:lang w:val="en-US" w:eastAsia="en-US"/>
        </w:rPr>
        <w:t xml:space="preserve">all papers </w:t>
      </w:r>
      <w:r>
        <w:rPr>
          <w:rFonts w:asciiTheme="minorHAnsi" w:hAnsiTheme="minorHAnsi"/>
          <w:lang w:val="en-US" w:eastAsia="en-US"/>
        </w:rPr>
        <w:t xml:space="preserve">that </w:t>
      </w:r>
      <w:r w:rsidR="009576E2" w:rsidRPr="00902CF3">
        <w:rPr>
          <w:rFonts w:asciiTheme="minorHAnsi" w:hAnsiTheme="minorHAnsi"/>
          <w:lang w:val="en-US" w:eastAsia="en-US"/>
        </w:rPr>
        <w:t xml:space="preserve">you have reviewed </w:t>
      </w:r>
      <w:r>
        <w:rPr>
          <w:rFonts w:asciiTheme="minorHAnsi" w:hAnsiTheme="minorHAnsi"/>
          <w:lang w:val="en-US" w:eastAsia="en-US"/>
        </w:rPr>
        <w:t>to the “papers” directory.</w:t>
      </w:r>
    </w:p>
    <w:p w14:paraId="3FEE720C" w14:textId="2F82E8D5" w:rsidR="00D27EE5" w:rsidRDefault="005B2E40" w:rsidP="009576E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Name (or r</w:t>
      </w:r>
      <w:r w:rsidR="009576E2" w:rsidRPr="00902CF3">
        <w:rPr>
          <w:rFonts w:asciiTheme="minorHAnsi" w:hAnsiTheme="minorHAnsi"/>
          <w:lang w:val="en-US" w:eastAsia="en-US"/>
        </w:rPr>
        <w:t>ename</w:t>
      </w:r>
      <w:r>
        <w:rPr>
          <w:rFonts w:asciiTheme="minorHAnsi" w:hAnsiTheme="minorHAnsi"/>
          <w:lang w:val="en-US" w:eastAsia="en-US"/>
        </w:rPr>
        <w:t>)</w:t>
      </w:r>
      <w:r w:rsidR="009576E2" w:rsidRPr="00902CF3">
        <w:rPr>
          <w:rFonts w:asciiTheme="minorHAnsi" w:hAnsiTheme="minorHAnsi"/>
          <w:lang w:val="en-US" w:eastAsia="en-US"/>
        </w:rPr>
        <w:t xml:space="preserve"> papers according to </w:t>
      </w:r>
      <w:r>
        <w:rPr>
          <w:rFonts w:asciiTheme="minorHAnsi" w:hAnsiTheme="minorHAnsi"/>
          <w:lang w:val="en-US" w:eastAsia="en-US"/>
        </w:rPr>
        <w:t xml:space="preserve">the </w:t>
      </w:r>
      <w:r w:rsidR="009576E2" w:rsidRPr="00902CF3">
        <w:rPr>
          <w:rFonts w:asciiTheme="minorHAnsi" w:hAnsiTheme="minorHAnsi"/>
          <w:lang w:val="en-US" w:eastAsia="en-US"/>
        </w:rPr>
        <w:t xml:space="preserve">convention </w:t>
      </w:r>
      <w:r>
        <w:rPr>
          <w:rFonts w:asciiTheme="minorHAnsi" w:hAnsiTheme="minorHAnsi"/>
          <w:lang w:val="en-US" w:eastAsia="en-US"/>
        </w:rPr>
        <w:t>“Lastn</w:t>
      </w:r>
      <w:r w:rsidR="009576E2" w:rsidRPr="00902CF3">
        <w:rPr>
          <w:rFonts w:asciiTheme="minorHAnsi" w:hAnsiTheme="minorHAnsi"/>
          <w:lang w:val="en-US" w:eastAsia="en-US"/>
        </w:rPr>
        <w:t>ameYear</w:t>
      </w:r>
      <w:r>
        <w:rPr>
          <w:rFonts w:asciiTheme="minorHAnsi" w:hAnsiTheme="minorHAnsi"/>
          <w:lang w:val="en-US" w:eastAsia="en-US"/>
        </w:rPr>
        <w:t>.pdf</w:t>
      </w:r>
      <w:r w:rsidR="009576E2" w:rsidRPr="00902CF3">
        <w:rPr>
          <w:rFonts w:asciiTheme="minorHAnsi" w:hAnsiTheme="minorHAnsi"/>
          <w:lang w:val="en-US" w:eastAsia="en-US"/>
        </w:rPr>
        <w:t>”</w:t>
      </w:r>
      <w:r>
        <w:rPr>
          <w:rFonts w:asciiTheme="minorHAnsi" w:hAnsiTheme="minorHAnsi"/>
          <w:lang w:val="en-US" w:eastAsia="en-US"/>
        </w:rPr>
        <w:t>, as described in the “instructions” tab.</w:t>
      </w:r>
      <w:r w:rsidR="004D5791">
        <w:rPr>
          <w:rFonts w:asciiTheme="minorHAnsi" w:hAnsiTheme="minorHAnsi"/>
          <w:lang w:val="en-US" w:eastAsia="en-US"/>
        </w:rPr>
        <w:t xml:space="preserve"> If you rename any papers, be sure to update references to that paper in the other tabs.</w:t>
      </w:r>
    </w:p>
    <w:p w14:paraId="4C2B11B7" w14:textId="21C75852" w:rsidR="00585B8F" w:rsidRPr="00585B8F" w:rsidRDefault="00585B8F" w:rsidP="009576E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Do not unnecessarily create branches of the repository or issue pull requests. You are all collaborators, which means that you can directly push to the master branch.</w:t>
      </w:r>
      <w:r w:rsidR="00F36DB9">
        <w:rPr>
          <w:rFonts w:asciiTheme="minorHAnsi" w:hAnsiTheme="minorHAnsi"/>
          <w:lang w:val="en-US" w:eastAsia="en-US"/>
        </w:rPr>
        <w:t xml:space="preserve"> Every individual should push </w:t>
      </w:r>
      <w:r w:rsidR="002047B8">
        <w:rPr>
          <w:rFonts w:asciiTheme="minorHAnsi" w:hAnsiTheme="minorHAnsi"/>
          <w:lang w:val="en-US" w:eastAsia="en-US"/>
        </w:rPr>
        <w:t>his or her</w:t>
      </w:r>
      <w:r w:rsidR="00F36DB9">
        <w:rPr>
          <w:rFonts w:asciiTheme="minorHAnsi" w:hAnsiTheme="minorHAnsi"/>
          <w:lang w:val="en-US" w:eastAsia="en-US"/>
        </w:rPr>
        <w:t xml:space="preserve"> own contributions to the repository, as we use the git log as a way to monitor individual progress.</w:t>
      </w:r>
    </w:p>
    <w:p w14:paraId="399A0CFA" w14:textId="77777777" w:rsidR="00D27EE5" w:rsidRPr="000E761E" w:rsidRDefault="00D27EE5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5CFA229E" w14:textId="77777777" w:rsidR="00D27EE5" w:rsidRPr="000E761E" w:rsidRDefault="00D27EE5" w:rsidP="009576E2">
      <w:pPr>
        <w:widowControl w:val="0"/>
        <w:autoSpaceDE w:val="0"/>
        <w:autoSpaceDN w:val="0"/>
        <w:adjustRightInd w:val="0"/>
        <w:rPr>
          <w:rFonts w:asciiTheme="minorHAnsi" w:hAnsiTheme="minorHAnsi"/>
          <w:lang w:val="en-US" w:eastAsia="en-US"/>
        </w:rPr>
      </w:pPr>
    </w:p>
    <w:p w14:paraId="6E7BE077" w14:textId="77777777" w:rsidR="001B4606" w:rsidRPr="000E761E" w:rsidRDefault="001B4606" w:rsidP="00C20607">
      <w:pPr>
        <w:jc w:val="both"/>
        <w:rPr>
          <w:rFonts w:asciiTheme="minorHAnsi" w:hAnsiTheme="minorHAnsi"/>
          <w:b/>
        </w:rPr>
      </w:pPr>
    </w:p>
    <w:p w14:paraId="215F2B3F" w14:textId="18E50CC8" w:rsidR="00C869E6" w:rsidRPr="000E761E" w:rsidRDefault="00C869E6" w:rsidP="00C20607">
      <w:pPr>
        <w:jc w:val="both"/>
        <w:rPr>
          <w:rFonts w:asciiTheme="minorHAnsi" w:hAnsiTheme="minorHAnsi"/>
          <w:b/>
        </w:rPr>
      </w:pPr>
      <w:r w:rsidRPr="000E761E">
        <w:rPr>
          <w:rFonts w:asciiTheme="minorHAnsi" w:hAnsiTheme="minorHAnsi"/>
          <w:b/>
        </w:rPr>
        <w:t xml:space="preserve">2. </w:t>
      </w:r>
      <w:r w:rsidR="00F67465">
        <w:rPr>
          <w:rFonts w:asciiTheme="minorHAnsi" w:hAnsiTheme="minorHAnsi"/>
          <w:b/>
        </w:rPr>
        <w:t>Rating new d</w:t>
      </w:r>
      <w:r w:rsidR="00EA13E2" w:rsidRPr="000E761E">
        <w:rPr>
          <w:rFonts w:asciiTheme="minorHAnsi" w:hAnsiTheme="minorHAnsi"/>
          <w:b/>
        </w:rPr>
        <w:t>omains</w:t>
      </w:r>
    </w:p>
    <w:p w14:paraId="5B0ADD96" w14:textId="77777777" w:rsidR="00C869E6" w:rsidRPr="000E761E" w:rsidRDefault="00C869E6" w:rsidP="00C20607">
      <w:pPr>
        <w:jc w:val="both"/>
        <w:rPr>
          <w:rFonts w:asciiTheme="minorHAnsi" w:hAnsiTheme="minorHAnsi"/>
        </w:rPr>
      </w:pPr>
    </w:p>
    <w:p w14:paraId="4AE3AB31" w14:textId="4F6B6BF4" w:rsidR="00D27EE5" w:rsidRPr="000E761E" w:rsidRDefault="00D27EE5" w:rsidP="00D27EE5">
      <w:p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</w:rPr>
        <w:t>We were very impressed</w:t>
      </w:r>
      <w:r w:rsidR="001323B2">
        <w:rPr>
          <w:rFonts w:asciiTheme="minorHAnsi" w:hAnsiTheme="minorHAnsi"/>
        </w:rPr>
        <w:t xml:space="preserve"> with the quality of your ideas!</w:t>
      </w:r>
      <w:r w:rsidRPr="000E761E">
        <w:rPr>
          <w:rFonts w:asciiTheme="minorHAnsi" w:hAnsiTheme="minorHAnsi"/>
        </w:rPr>
        <w:t xml:space="preserve"> </w:t>
      </w:r>
      <w:r w:rsidR="001323B2">
        <w:rPr>
          <w:rFonts w:asciiTheme="minorHAnsi" w:hAnsiTheme="minorHAnsi"/>
        </w:rPr>
        <w:t>N</w:t>
      </w:r>
      <w:r w:rsidRPr="000E761E">
        <w:rPr>
          <w:rFonts w:asciiTheme="minorHAnsi" w:hAnsiTheme="minorHAnsi"/>
        </w:rPr>
        <w:t>o</w:t>
      </w:r>
      <w:r w:rsidR="00243B24" w:rsidRPr="000E761E">
        <w:rPr>
          <w:rFonts w:asciiTheme="minorHAnsi" w:hAnsiTheme="minorHAnsi"/>
        </w:rPr>
        <w:t xml:space="preserve">w </w:t>
      </w:r>
      <w:r w:rsidR="008563A1">
        <w:rPr>
          <w:rFonts w:asciiTheme="minorHAnsi" w:hAnsiTheme="minorHAnsi"/>
        </w:rPr>
        <w:t>we need to select the best ones to incorporate into the experiment. To do so, we ask that</w:t>
      </w:r>
      <w:r w:rsidR="00243B24" w:rsidRPr="000E761E">
        <w:rPr>
          <w:rFonts w:asciiTheme="minorHAnsi" w:hAnsiTheme="minorHAnsi"/>
        </w:rPr>
        <w:t xml:space="preserve"> </w:t>
      </w:r>
      <w:r w:rsidR="008563A1">
        <w:rPr>
          <w:rFonts w:asciiTheme="minorHAnsi" w:hAnsiTheme="minorHAnsi"/>
        </w:rPr>
        <w:t xml:space="preserve">you each </w:t>
      </w:r>
      <w:r w:rsidR="00243B24" w:rsidRPr="000E761E">
        <w:rPr>
          <w:rFonts w:asciiTheme="minorHAnsi" w:hAnsiTheme="minorHAnsi"/>
        </w:rPr>
        <w:t>rank t</w:t>
      </w:r>
      <w:r w:rsidR="008563A1">
        <w:rPr>
          <w:rFonts w:asciiTheme="minorHAnsi" w:hAnsiTheme="minorHAnsi"/>
        </w:rPr>
        <w:t>he tasks generated by the group according to the following instructions</w:t>
      </w:r>
      <w:r w:rsidRPr="000E761E">
        <w:rPr>
          <w:rFonts w:asciiTheme="minorHAnsi" w:hAnsiTheme="minorHAnsi"/>
        </w:rPr>
        <w:t>.</w:t>
      </w:r>
    </w:p>
    <w:p w14:paraId="1B2B5FA1" w14:textId="77777777" w:rsidR="00D27EE5" w:rsidRPr="000E761E" w:rsidRDefault="00D27EE5" w:rsidP="00C20607">
      <w:pPr>
        <w:jc w:val="both"/>
        <w:rPr>
          <w:rFonts w:asciiTheme="minorHAnsi" w:hAnsiTheme="minorHAnsi"/>
        </w:rPr>
      </w:pPr>
    </w:p>
    <w:p w14:paraId="2ABEABC6" w14:textId="55D14A24" w:rsidR="009576E2" w:rsidRPr="000E761E" w:rsidRDefault="008563A1" w:rsidP="008563A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EA13E2" w:rsidRPr="000E761E">
        <w:rPr>
          <w:rFonts w:asciiTheme="minorHAnsi" w:hAnsiTheme="minorHAnsi"/>
        </w:rPr>
        <w:t xml:space="preserve">In the </w:t>
      </w:r>
      <w:r>
        <w:rPr>
          <w:rFonts w:asciiTheme="minorHAnsi" w:hAnsiTheme="minorHAnsi"/>
        </w:rPr>
        <w:t>GitH</w:t>
      </w:r>
      <w:r w:rsidR="009576E2" w:rsidRPr="000E761E">
        <w:rPr>
          <w:rFonts w:asciiTheme="minorHAnsi" w:hAnsiTheme="minorHAnsi"/>
        </w:rPr>
        <w:t>ub repository</w:t>
      </w:r>
      <w:r>
        <w:rPr>
          <w:rFonts w:asciiTheme="minorHAnsi" w:hAnsiTheme="minorHAnsi"/>
        </w:rPr>
        <w:t>,</w:t>
      </w:r>
      <w:r w:rsidR="009576E2" w:rsidRPr="000E761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navigate to the “</w:t>
      </w:r>
      <w:r w:rsidRPr="008563A1">
        <w:rPr>
          <w:rFonts w:asciiTheme="minorHAnsi" w:hAnsiTheme="minorHAnsi"/>
        </w:rPr>
        <w:t>hw/assignment_2/submissions</w:t>
      </w:r>
      <w:r>
        <w:rPr>
          <w:rFonts w:asciiTheme="minorHAnsi" w:hAnsiTheme="minorHAnsi"/>
        </w:rPr>
        <w:t>”</w:t>
      </w:r>
      <w:r w:rsidRPr="008563A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folder, </w:t>
      </w:r>
      <w:r w:rsidR="00EA13E2" w:rsidRPr="000E761E">
        <w:rPr>
          <w:rFonts w:asciiTheme="minorHAnsi" w:hAnsiTheme="minorHAnsi"/>
        </w:rPr>
        <w:t xml:space="preserve">and look for the file </w:t>
      </w:r>
      <w:r>
        <w:rPr>
          <w:rFonts w:asciiTheme="minorHAnsi" w:hAnsiTheme="minorHAnsi"/>
        </w:rPr>
        <w:t>named with your GitH</w:t>
      </w:r>
      <w:r w:rsidR="009576E2" w:rsidRPr="000E761E">
        <w:rPr>
          <w:rFonts w:asciiTheme="minorHAnsi" w:hAnsiTheme="minorHAnsi"/>
        </w:rPr>
        <w:t>ub user id</w:t>
      </w:r>
      <w:r>
        <w:rPr>
          <w:rFonts w:asciiTheme="minorHAnsi" w:hAnsiTheme="minorHAnsi"/>
        </w:rPr>
        <w:t>.</w:t>
      </w:r>
    </w:p>
    <w:p w14:paraId="6FD0975B" w14:textId="77777777" w:rsidR="009576E2" w:rsidRPr="000E761E" w:rsidRDefault="009576E2" w:rsidP="00C20607">
      <w:pPr>
        <w:jc w:val="both"/>
        <w:rPr>
          <w:rFonts w:asciiTheme="minorHAnsi" w:hAnsiTheme="minorHAnsi"/>
        </w:rPr>
      </w:pPr>
    </w:p>
    <w:p w14:paraId="304B6264" w14:textId="49D6819D" w:rsidR="00C869E6" w:rsidRPr="000E761E" w:rsidRDefault="0037176E" w:rsidP="00C2060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EA13E2" w:rsidRPr="000E761E">
        <w:rPr>
          <w:rFonts w:asciiTheme="minorHAnsi" w:hAnsiTheme="minorHAnsi"/>
        </w:rPr>
        <w:t xml:space="preserve">Read through the file and modify </w:t>
      </w:r>
      <w:r w:rsidR="00EA13E2" w:rsidRPr="000E761E">
        <w:rPr>
          <w:rFonts w:asciiTheme="minorHAnsi" w:hAnsiTheme="minorHAnsi"/>
          <w:b/>
          <w:u w:val="single"/>
        </w:rPr>
        <w:t>ONLY THE FIRST COLUMN.</w:t>
      </w:r>
      <w:r w:rsidR="00DF2113" w:rsidRPr="00DF2113">
        <w:rPr>
          <w:rFonts w:asciiTheme="minorHAnsi" w:hAnsiTheme="minorHAnsi"/>
          <w:b/>
        </w:rPr>
        <w:t xml:space="preserve"> </w:t>
      </w:r>
      <w:r w:rsidR="001B4606" w:rsidRPr="000E761E">
        <w:rPr>
          <w:rFonts w:asciiTheme="minorHAnsi" w:hAnsiTheme="minorHAnsi"/>
        </w:rPr>
        <w:t>D</w:t>
      </w:r>
      <w:r w:rsidR="00EA13E2" w:rsidRPr="000E761E">
        <w:rPr>
          <w:rFonts w:asciiTheme="minorHAnsi" w:hAnsiTheme="minorHAnsi"/>
        </w:rPr>
        <w:t xml:space="preserve">o not make any changes to the </w:t>
      </w:r>
      <w:r>
        <w:rPr>
          <w:rFonts w:asciiTheme="minorHAnsi" w:hAnsiTheme="minorHAnsi"/>
        </w:rPr>
        <w:t>other</w:t>
      </w:r>
      <w:r w:rsidR="00EA13E2" w:rsidRPr="000E761E">
        <w:rPr>
          <w:rFonts w:asciiTheme="minorHAnsi" w:hAnsiTheme="minorHAnsi"/>
        </w:rPr>
        <w:t xml:space="preserve"> column</w:t>
      </w:r>
      <w:r>
        <w:rPr>
          <w:rFonts w:asciiTheme="minorHAnsi" w:hAnsiTheme="minorHAnsi"/>
        </w:rPr>
        <w:t>s</w:t>
      </w:r>
      <w:r w:rsidR="00EA13E2" w:rsidRPr="000E761E">
        <w:rPr>
          <w:rFonts w:asciiTheme="minorHAnsi" w:hAnsiTheme="minorHAnsi"/>
        </w:rPr>
        <w:t xml:space="preserve">. You should rate each idea with either </w:t>
      </w:r>
      <w:r w:rsidR="00C06D9D">
        <w:rPr>
          <w:rFonts w:asciiTheme="minorHAnsi" w:hAnsiTheme="minorHAnsi"/>
        </w:rPr>
        <w:t>a 0 or a 1</w:t>
      </w:r>
      <w:r w:rsidR="00EA13E2" w:rsidRPr="000E761E">
        <w:rPr>
          <w:rFonts w:asciiTheme="minorHAnsi" w:hAnsiTheme="minorHAnsi"/>
        </w:rPr>
        <w:t xml:space="preserve"> depending </w:t>
      </w:r>
      <w:r w:rsidR="00C06D9D">
        <w:rPr>
          <w:rFonts w:asciiTheme="minorHAnsi" w:hAnsiTheme="minorHAnsi"/>
        </w:rPr>
        <w:t xml:space="preserve">on </w:t>
      </w:r>
      <w:r w:rsidR="00EA13E2" w:rsidRPr="000E761E">
        <w:rPr>
          <w:rFonts w:asciiTheme="minorHAnsi" w:hAnsiTheme="minorHAnsi"/>
        </w:rPr>
        <w:t xml:space="preserve">if you find it to be a good idea </w:t>
      </w:r>
      <w:r w:rsidR="00EC20B2">
        <w:rPr>
          <w:rFonts w:asciiTheme="minorHAnsi" w:hAnsiTheme="minorHAnsi"/>
        </w:rPr>
        <w:t xml:space="preserve">(rating = 1) </w:t>
      </w:r>
      <w:r w:rsidR="00EA13E2" w:rsidRPr="000E761E">
        <w:rPr>
          <w:rFonts w:asciiTheme="minorHAnsi" w:hAnsiTheme="minorHAnsi"/>
        </w:rPr>
        <w:t>or not</w:t>
      </w:r>
      <w:r w:rsidR="00EC20B2">
        <w:rPr>
          <w:rFonts w:asciiTheme="minorHAnsi" w:hAnsiTheme="minorHAnsi"/>
        </w:rPr>
        <w:t xml:space="preserve"> (rating = 0)</w:t>
      </w:r>
      <w:r w:rsidR="00EA13E2" w:rsidRPr="000E761E">
        <w:rPr>
          <w:rFonts w:asciiTheme="minorHAnsi" w:hAnsiTheme="minorHAnsi"/>
        </w:rPr>
        <w:t xml:space="preserve">. Take into account the following </w:t>
      </w:r>
      <w:r w:rsidR="00EC20B2">
        <w:rPr>
          <w:rFonts w:asciiTheme="minorHAnsi" w:hAnsiTheme="minorHAnsi"/>
        </w:rPr>
        <w:t>criteria</w:t>
      </w:r>
      <w:r w:rsidR="00EA13E2" w:rsidRPr="000E761E">
        <w:rPr>
          <w:rFonts w:asciiTheme="minorHAnsi" w:hAnsiTheme="minorHAnsi"/>
        </w:rPr>
        <w:t xml:space="preserve"> when up</w:t>
      </w:r>
      <w:r w:rsidR="00837A67">
        <w:rPr>
          <w:rFonts w:asciiTheme="minorHAnsi" w:hAnsiTheme="minorHAnsi"/>
        </w:rPr>
        <w:t>-</w:t>
      </w:r>
      <w:r w:rsidR="00EA13E2" w:rsidRPr="000E761E">
        <w:rPr>
          <w:rFonts w:asciiTheme="minorHAnsi" w:hAnsiTheme="minorHAnsi"/>
        </w:rPr>
        <w:t>voting or down</w:t>
      </w:r>
      <w:r w:rsidR="00837A67">
        <w:rPr>
          <w:rFonts w:asciiTheme="minorHAnsi" w:hAnsiTheme="minorHAnsi"/>
        </w:rPr>
        <w:t>-</w:t>
      </w:r>
      <w:r w:rsidR="00EA13E2" w:rsidRPr="000E761E">
        <w:rPr>
          <w:rFonts w:asciiTheme="minorHAnsi" w:hAnsiTheme="minorHAnsi"/>
        </w:rPr>
        <w:t xml:space="preserve">voting </w:t>
      </w:r>
      <w:r w:rsidR="00837A67">
        <w:rPr>
          <w:rFonts w:asciiTheme="minorHAnsi" w:hAnsiTheme="minorHAnsi"/>
        </w:rPr>
        <w:t>an idea</w:t>
      </w:r>
      <w:r w:rsidR="00EA13E2" w:rsidRPr="000E761E">
        <w:rPr>
          <w:rFonts w:asciiTheme="minorHAnsi" w:hAnsiTheme="minorHAnsi"/>
        </w:rPr>
        <w:t>:</w:t>
      </w:r>
    </w:p>
    <w:p w14:paraId="570A5232" w14:textId="77777777" w:rsidR="00EA13E2" w:rsidRPr="000E761E" w:rsidRDefault="00EA13E2" w:rsidP="00C20607">
      <w:pPr>
        <w:jc w:val="both"/>
        <w:rPr>
          <w:rFonts w:asciiTheme="minorHAnsi" w:hAnsiTheme="minorHAnsi"/>
        </w:rPr>
      </w:pPr>
    </w:p>
    <w:p w14:paraId="42002706" w14:textId="004565C2" w:rsidR="00EA13E2" w:rsidRPr="000E761E" w:rsidRDefault="00EA13E2" w:rsidP="00EA13E2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>Is it fea</w:t>
      </w:r>
      <w:r w:rsidR="00791765">
        <w:rPr>
          <w:rFonts w:asciiTheme="minorHAnsi" w:hAnsiTheme="minorHAnsi"/>
          <w:u w:val="single"/>
        </w:rPr>
        <w:t xml:space="preserve">sible to implement in our online </w:t>
      </w:r>
      <w:r w:rsidRPr="000E761E">
        <w:rPr>
          <w:rFonts w:asciiTheme="minorHAnsi" w:hAnsiTheme="minorHAnsi"/>
          <w:u w:val="single"/>
        </w:rPr>
        <w:t>platform?</w:t>
      </w:r>
      <w:r w:rsidRPr="000E761E">
        <w:rPr>
          <w:rFonts w:asciiTheme="minorHAnsi" w:hAnsiTheme="minorHAnsi"/>
        </w:rPr>
        <w:t xml:space="preserve"> </w:t>
      </w:r>
      <w:r w:rsidR="00791765">
        <w:rPr>
          <w:rFonts w:asciiTheme="minorHAnsi" w:hAnsiTheme="minorHAnsi"/>
        </w:rPr>
        <w:t>In particular, s</w:t>
      </w:r>
      <w:r w:rsidRPr="000E761E">
        <w:rPr>
          <w:rFonts w:asciiTheme="minorHAnsi" w:hAnsiTheme="minorHAnsi"/>
        </w:rPr>
        <w:t xml:space="preserve">ome </w:t>
      </w:r>
      <w:r w:rsidR="006A6485">
        <w:rPr>
          <w:rFonts w:asciiTheme="minorHAnsi" w:hAnsiTheme="minorHAnsi"/>
        </w:rPr>
        <w:t>of the</w:t>
      </w:r>
      <w:r w:rsidRPr="000E761E">
        <w:rPr>
          <w:rFonts w:asciiTheme="minorHAnsi" w:hAnsiTheme="minorHAnsi"/>
        </w:rPr>
        <w:t xml:space="preserve"> proposed </w:t>
      </w:r>
      <w:r w:rsidR="006A6485">
        <w:rPr>
          <w:rFonts w:asciiTheme="minorHAnsi" w:hAnsiTheme="minorHAnsi"/>
        </w:rPr>
        <w:t>tasks</w:t>
      </w:r>
      <w:r w:rsidRPr="000E761E">
        <w:rPr>
          <w:rFonts w:asciiTheme="minorHAnsi" w:hAnsiTheme="minorHAnsi"/>
        </w:rPr>
        <w:t xml:space="preserve"> require surveying people in specific locations</w:t>
      </w:r>
      <w:r w:rsidR="00791765">
        <w:rPr>
          <w:rFonts w:asciiTheme="minorHAnsi" w:hAnsiTheme="minorHAnsi"/>
        </w:rPr>
        <w:t>, but we</w:t>
      </w:r>
      <w:r w:rsidRPr="000E761E">
        <w:rPr>
          <w:rFonts w:asciiTheme="minorHAnsi" w:hAnsiTheme="minorHAnsi"/>
        </w:rPr>
        <w:t xml:space="preserve"> will </w:t>
      </w:r>
      <w:r w:rsidR="00791765">
        <w:rPr>
          <w:rFonts w:asciiTheme="minorHAnsi" w:hAnsiTheme="minorHAnsi"/>
        </w:rPr>
        <w:t xml:space="preserve">likely have little </w:t>
      </w:r>
      <w:r w:rsidRPr="000E761E">
        <w:rPr>
          <w:rFonts w:asciiTheme="minorHAnsi" w:hAnsiTheme="minorHAnsi"/>
        </w:rPr>
        <w:t>co</w:t>
      </w:r>
      <w:r w:rsidR="00D27EE5" w:rsidRPr="000E761E">
        <w:rPr>
          <w:rFonts w:asciiTheme="minorHAnsi" w:hAnsiTheme="minorHAnsi"/>
        </w:rPr>
        <w:t xml:space="preserve">ntrol </w:t>
      </w:r>
      <w:r w:rsidR="00791765">
        <w:rPr>
          <w:rFonts w:asciiTheme="minorHAnsi" w:hAnsiTheme="minorHAnsi"/>
        </w:rPr>
        <w:t>on which types of people ultimately participate in our experiment</w:t>
      </w:r>
      <w:r w:rsidRPr="000E761E">
        <w:rPr>
          <w:rFonts w:asciiTheme="minorHAnsi" w:hAnsiTheme="minorHAnsi"/>
        </w:rPr>
        <w:t xml:space="preserve">. </w:t>
      </w:r>
    </w:p>
    <w:p w14:paraId="1ECA52EF" w14:textId="5950E7F1" w:rsidR="00253869" w:rsidRPr="00C37EEA" w:rsidRDefault="00EA13E2" w:rsidP="00C37EEA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 xml:space="preserve">Can </w:t>
      </w:r>
      <w:r w:rsidR="00253869">
        <w:rPr>
          <w:rFonts w:asciiTheme="minorHAnsi" w:hAnsiTheme="minorHAnsi"/>
          <w:u w:val="single"/>
        </w:rPr>
        <w:t>we</w:t>
      </w:r>
      <w:r w:rsidRPr="000E761E">
        <w:rPr>
          <w:rFonts w:asciiTheme="minorHAnsi" w:hAnsiTheme="minorHAnsi"/>
          <w:u w:val="single"/>
        </w:rPr>
        <w:t xml:space="preserve"> </w:t>
      </w:r>
      <w:r w:rsidR="00253869">
        <w:rPr>
          <w:rFonts w:asciiTheme="minorHAnsi" w:hAnsiTheme="minorHAnsi"/>
          <w:u w:val="single"/>
        </w:rPr>
        <w:t>determine</w:t>
      </w:r>
      <w:r w:rsidRPr="000E761E">
        <w:rPr>
          <w:rFonts w:asciiTheme="minorHAnsi" w:hAnsiTheme="minorHAnsi"/>
          <w:u w:val="single"/>
        </w:rPr>
        <w:t xml:space="preserve"> the </w:t>
      </w:r>
      <w:r w:rsidR="00253869">
        <w:rPr>
          <w:rFonts w:asciiTheme="minorHAnsi" w:hAnsiTheme="minorHAnsi"/>
          <w:u w:val="single"/>
        </w:rPr>
        <w:t>correct</w:t>
      </w:r>
      <w:r w:rsidRPr="000E761E">
        <w:rPr>
          <w:rFonts w:asciiTheme="minorHAnsi" w:hAnsiTheme="minorHAnsi"/>
          <w:u w:val="single"/>
        </w:rPr>
        <w:t xml:space="preserve"> answer?</w:t>
      </w:r>
      <w:r w:rsidRPr="000E761E">
        <w:rPr>
          <w:rFonts w:asciiTheme="minorHAnsi" w:hAnsiTheme="minorHAnsi"/>
        </w:rPr>
        <w:t xml:space="preserve"> It is very important for us to be able to c</w:t>
      </w:r>
      <w:r w:rsidR="00253869">
        <w:rPr>
          <w:rFonts w:asciiTheme="minorHAnsi" w:hAnsiTheme="minorHAnsi"/>
        </w:rPr>
        <w:t>ompare the crowd estimate with the</w:t>
      </w:r>
      <w:r w:rsidRPr="000E761E">
        <w:rPr>
          <w:rFonts w:asciiTheme="minorHAnsi" w:hAnsiTheme="minorHAnsi"/>
        </w:rPr>
        <w:t xml:space="preserve"> </w:t>
      </w:r>
      <w:r w:rsidR="00D27EE5" w:rsidRPr="000E761E">
        <w:rPr>
          <w:rFonts w:asciiTheme="minorHAnsi" w:hAnsiTheme="minorHAnsi"/>
        </w:rPr>
        <w:t>true value</w:t>
      </w:r>
      <w:r w:rsidRPr="000E761E">
        <w:rPr>
          <w:rFonts w:asciiTheme="minorHAnsi" w:hAnsiTheme="minorHAnsi"/>
        </w:rPr>
        <w:t xml:space="preserve">. </w:t>
      </w:r>
      <w:r w:rsidR="00D27EE5" w:rsidRPr="000E761E">
        <w:rPr>
          <w:rFonts w:asciiTheme="minorHAnsi" w:hAnsiTheme="minorHAnsi"/>
        </w:rPr>
        <w:t xml:space="preserve">For this reason, </w:t>
      </w:r>
      <w:r w:rsidR="00253869">
        <w:rPr>
          <w:rFonts w:asciiTheme="minorHAnsi" w:hAnsiTheme="minorHAnsi"/>
        </w:rPr>
        <w:t xml:space="preserve">long-range predictions (e.g., who will be President of the United States in 10 years) are not feasible. </w:t>
      </w:r>
      <w:r w:rsidR="00C37EEA">
        <w:rPr>
          <w:rFonts w:asciiTheme="minorHAnsi" w:hAnsiTheme="minorHAnsi"/>
        </w:rPr>
        <w:t xml:space="preserve">Similarly, </w:t>
      </w:r>
      <w:r w:rsidR="005A0152">
        <w:rPr>
          <w:rFonts w:asciiTheme="minorHAnsi" w:hAnsiTheme="minorHAnsi"/>
        </w:rPr>
        <w:t xml:space="preserve">the task is not feasible </w:t>
      </w:r>
      <w:r w:rsidR="00C37EEA">
        <w:rPr>
          <w:rFonts w:asciiTheme="minorHAnsi" w:hAnsiTheme="minorHAnsi"/>
        </w:rPr>
        <w:t xml:space="preserve">if we simply can’t find the </w:t>
      </w:r>
      <w:r w:rsidR="00777534">
        <w:rPr>
          <w:rFonts w:asciiTheme="minorHAnsi" w:hAnsiTheme="minorHAnsi"/>
        </w:rPr>
        <w:t xml:space="preserve">appropriate </w:t>
      </w:r>
      <w:r w:rsidR="004332F5">
        <w:rPr>
          <w:rFonts w:asciiTheme="minorHAnsi" w:hAnsiTheme="minorHAnsi"/>
        </w:rPr>
        <w:t xml:space="preserve">data to determine </w:t>
      </w:r>
      <w:r w:rsidR="005A0152">
        <w:rPr>
          <w:rFonts w:asciiTheme="minorHAnsi" w:hAnsiTheme="minorHAnsi"/>
        </w:rPr>
        <w:t>the true answer</w:t>
      </w:r>
      <w:r w:rsidR="00C37EEA">
        <w:rPr>
          <w:rFonts w:asciiTheme="minorHAnsi" w:hAnsiTheme="minorHAnsi"/>
        </w:rPr>
        <w:t>.</w:t>
      </w:r>
    </w:p>
    <w:p w14:paraId="0136B356" w14:textId="20DA2EB1" w:rsidR="002244C9" w:rsidRPr="000E761E" w:rsidRDefault="00EA13E2" w:rsidP="002244C9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>Will most people understand the question?</w:t>
      </w:r>
      <w:r w:rsidRPr="000E761E">
        <w:rPr>
          <w:rFonts w:asciiTheme="minorHAnsi" w:hAnsiTheme="minorHAnsi"/>
        </w:rPr>
        <w:t xml:space="preserve"> </w:t>
      </w:r>
      <w:r w:rsidR="00F413E8">
        <w:rPr>
          <w:rFonts w:asciiTheme="minorHAnsi" w:hAnsiTheme="minorHAnsi"/>
        </w:rPr>
        <w:t>We want to avoid questions that require specific technical knowledge, since our participants are drawn from the general population.</w:t>
      </w:r>
    </w:p>
    <w:p w14:paraId="601462B9" w14:textId="0755C07C" w:rsidR="00F413E8" w:rsidRPr="00F413E8" w:rsidRDefault="002244C9" w:rsidP="00F413E8">
      <w:pPr>
        <w:numPr>
          <w:ilvl w:val="0"/>
          <w:numId w:val="6"/>
        </w:numPr>
        <w:jc w:val="both"/>
        <w:rPr>
          <w:rFonts w:asciiTheme="minorHAnsi" w:hAnsiTheme="minorHAnsi"/>
        </w:rPr>
      </w:pPr>
      <w:r w:rsidRPr="000E761E">
        <w:rPr>
          <w:rFonts w:asciiTheme="minorHAnsi" w:hAnsiTheme="minorHAnsi"/>
          <w:u w:val="single"/>
        </w:rPr>
        <w:t xml:space="preserve">Is </w:t>
      </w:r>
      <w:r w:rsidR="00D27EE5" w:rsidRPr="000E761E">
        <w:rPr>
          <w:rFonts w:asciiTheme="minorHAnsi" w:hAnsiTheme="minorHAnsi"/>
          <w:u w:val="single"/>
        </w:rPr>
        <w:t>the question ethical</w:t>
      </w:r>
      <w:r w:rsidRPr="000E761E">
        <w:rPr>
          <w:rFonts w:asciiTheme="minorHAnsi" w:hAnsiTheme="minorHAnsi"/>
          <w:u w:val="single"/>
        </w:rPr>
        <w:t>?</w:t>
      </w:r>
      <w:r w:rsidRPr="000E761E">
        <w:rPr>
          <w:rFonts w:asciiTheme="minorHAnsi" w:hAnsiTheme="minorHAnsi"/>
        </w:rPr>
        <w:t xml:space="preserve"> </w:t>
      </w:r>
      <w:r w:rsidR="00D27EE5" w:rsidRPr="000E761E">
        <w:rPr>
          <w:rFonts w:asciiTheme="minorHAnsi" w:hAnsiTheme="minorHAnsi"/>
        </w:rPr>
        <w:t xml:space="preserve">Please ensure that </w:t>
      </w:r>
      <w:r w:rsidR="00FC019F">
        <w:rPr>
          <w:rFonts w:asciiTheme="minorHAnsi" w:hAnsiTheme="minorHAnsi"/>
        </w:rPr>
        <w:t>the</w:t>
      </w:r>
      <w:r w:rsidR="00D27EE5" w:rsidRPr="000E761E">
        <w:rPr>
          <w:rFonts w:asciiTheme="minorHAnsi" w:hAnsiTheme="minorHAnsi"/>
        </w:rPr>
        <w:t xml:space="preserve"> proposed </w:t>
      </w:r>
      <w:r w:rsidR="00F413E8">
        <w:rPr>
          <w:rFonts w:asciiTheme="minorHAnsi" w:hAnsiTheme="minorHAnsi"/>
        </w:rPr>
        <w:t>task</w:t>
      </w:r>
      <w:r w:rsidR="00FC019F">
        <w:rPr>
          <w:rFonts w:asciiTheme="minorHAnsi" w:hAnsiTheme="minorHAnsi"/>
        </w:rPr>
        <w:t xml:space="preserve">s are </w:t>
      </w:r>
      <w:r w:rsidR="00F413E8">
        <w:rPr>
          <w:rFonts w:asciiTheme="minorHAnsi" w:hAnsiTheme="minorHAnsi"/>
        </w:rPr>
        <w:t xml:space="preserve">not controversial or insensitive, as we do not </w:t>
      </w:r>
      <w:r w:rsidR="0089338F">
        <w:rPr>
          <w:rFonts w:asciiTheme="minorHAnsi" w:hAnsiTheme="minorHAnsi"/>
        </w:rPr>
        <w:t xml:space="preserve">want </w:t>
      </w:r>
      <w:r w:rsidR="00F413E8">
        <w:rPr>
          <w:rFonts w:asciiTheme="minorHAnsi" w:hAnsiTheme="minorHAnsi"/>
        </w:rPr>
        <w:t>to offend anyone.</w:t>
      </w:r>
    </w:p>
    <w:p w14:paraId="24D6D63D" w14:textId="4CB02F12" w:rsidR="002244C9" w:rsidRPr="000E761E" w:rsidRDefault="00505AC8" w:rsidP="002244C9">
      <w:pPr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Is it interesting</w:t>
      </w:r>
      <w:r w:rsidR="002244C9" w:rsidRPr="000E761E">
        <w:rPr>
          <w:rFonts w:asciiTheme="minorHAnsi" w:hAnsiTheme="minorHAnsi"/>
          <w:u w:val="single"/>
        </w:rPr>
        <w:t>?</w:t>
      </w:r>
      <w:r w:rsidR="002244C9" w:rsidRPr="000E761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This is a more subjective criterion, but </w:t>
      </w:r>
      <w:r w:rsidR="0028336A">
        <w:rPr>
          <w:rFonts w:asciiTheme="minorHAnsi" w:hAnsiTheme="minorHAnsi"/>
        </w:rPr>
        <w:t xml:space="preserve">still </w:t>
      </w:r>
      <w:r>
        <w:rPr>
          <w:rFonts w:asciiTheme="minorHAnsi" w:hAnsiTheme="minorHAnsi"/>
        </w:rPr>
        <w:t xml:space="preserve">important. </w:t>
      </w:r>
      <w:r w:rsidR="002244C9" w:rsidRPr="000E761E">
        <w:rPr>
          <w:rFonts w:asciiTheme="minorHAnsi" w:hAnsiTheme="minorHAnsi"/>
        </w:rPr>
        <w:t>You will be in char</w:t>
      </w:r>
      <w:r w:rsidR="0028336A">
        <w:rPr>
          <w:rFonts w:asciiTheme="minorHAnsi" w:hAnsiTheme="minorHAnsi"/>
        </w:rPr>
        <w:t>ge of implementing some of the selected</w:t>
      </w:r>
      <w:r w:rsidR="002244C9" w:rsidRPr="000E761E">
        <w:rPr>
          <w:rFonts w:asciiTheme="minorHAnsi" w:hAnsiTheme="minorHAnsi"/>
        </w:rPr>
        <w:t xml:space="preserve"> ideas</w:t>
      </w:r>
      <w:r w:rsidR="0028336A">
        <w:rPr>
          <w:rFonts w:asciiTheme="minorHAnsi" w:hAnsiTheme="minorHAnsi"/>
        </w:rPr>
        <w:t>,</w:t>
      </w:r>
      <w:r w:rsidR="002244C9" w:rsidRPr="000E761E">
        <w:rPr>
          <w:rFonts w:asciiTheme="minorHAnsi" w:hAnsiTheme="minorHAnsi"/>
        </w:rPr>
        <w:t xml:space="preserve"> so it is </w:t>
      </w:r>
      <w:r w:rsidR="0028336A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 xml:space="preserve">your benefit to up-vote ideas </w:t>
      </w:r>
      <w:r w:rsidR="0028336A">
        <w:rPr>
          <w:rFonts w:asciiTheme="minorHAnsi" w:hAnsiTheme="minorHAnsi"/>
        </w:rPr>
        <w:t>that y</w:t>
      </w:r>
      <w:r>
        <w:rPr>
          <w:rFonts w:asciiTheme="minorHAnsi" w:hAnsiTheme="minorHAnsi"/>
        </w:rPr>
        <w:t xml:space="preserve">ou find interesting. Also ask yourselves whether </w:t>
      </w:r>
      <w:r w:rsidR="0028336A">
        <w:rPr>
          <w:rFonts w:asciiTheme="minorHAnsi" w:hAnsiTheme="minorHAnsi"/>
        </w:rPr>
        <w:t>a survey participant would enjoy answering the question.</w:t>
      </w:r>
    </w:p>
    <w:p w14:paraId="60E5BA29" w14:textId="77777777" w:rsidR="002244C9" w:rsidRPr="000E761E" w:rsidRDefault="002244C9" w:rsidP="002244C9">
      <w:pPr>
        <w:jc w:val="both"/>
        <w:rPr>
          <w:rFonts w:asciiTheme="minorHAnsi" w:hAnsiTheme="minorHAnsi"/>
        </w:rPr>
      </w:pPr>
    </w:p>
    <w:p w14:paraId="6823B0D7" w14:textId="77777777" w:rsidR="00D27EE5" w:rsidRPr="000E761E" w:rsidRDefault="00D27EE5" w:rsidP="002244C9">
      <w:pPr>
        <w:jc w:val="both"/>
        <w:rPr>
          <w:rFonts w:asciiTheme="minorHAnsi" w:hAnsiTheme="minorHAnsi"/>
        </w:rPr>
      </w:pPr>
    </w:p>
    <w:p w14:paraId="3C440684" w14:textId="77777777" w:rsidR="002244C9" w:rsidRPr="000E761E" w:rsidRDefault="002244C9" w:rsidP="002244C9">
      <w:pPr>
        <w:jc w:val="both"/>
        <w:rPr>
          <w:rFonts w:asciiTheme="minorHAnsi" w:hAnsiTheme="minorHAnsi"/>
          <w:b/>
          <w:u w:val="single"/>
        </w:rPr>
      </w:pPr>
      <w:r w:rsidRPr="000E761E">
        <w:rPr>
          <w:rFonts w:asciiTheme="minorHAnsi" w:hAnsiTheme="minorHAnsi"/>
          <w:b/>
          <w:u w:val="single"/>
        </w:rPr>
        <w:t>IMPORTANT NOTES:</w:t>
      </w:r>
    </w:p>
    <w:p w14:paraId="18BACAB3" w14:textId="6CA53F44" w:rsidR="002244C9" w:rsidRPr="00505AC8" w:rsidRDefault="00505AC8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ONLY MODIFY THE RATING </w:t>
      </w:r>
      <w:r w:rsidR="002244C9" w:rsidRPr="00505AC8">
        <w:rPr>
          <w:rFonts w:asciiTheme="minorHAnsi" w:hAnsiTheme="minorHAnsi"/>
          <w:b/>
          <w:u w:val="single"/>
        </w:rPr>
        <w:t>COLUMN</w:t>
      </w:r>
    </w:p>
    <w:p w14:paraId="50FEF936" w14:textId="45CBB0E2" w:rsidR="002244C9" w:rsidRDefault="00505AC8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ONLY MODIFY THE FILE ASSIGNED TO</w:t>
      </w:r>
      <w:r w:rsidR="002244C9" w:rsidRPr="00505AC8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YOU</w:t>
      </w:r>
    </w:p>
    <w:p w14:paraId="093C7567" w14:textId="5A9AF84E" w:rsidR="00777B36" w:rsidRPr="00505AC8" w:rsidRDefault="00777B36" w:rsidP="00505AC8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AFTER RATING THE TASKS, PUSH YOUR UPDATED FILE TO THE REPOSITORY</w:t>
      </w:r>
    </w:p>
    <w:p w14:paraId="60AB71B2" w14:textId="77777777" w:rsidR="00C869E6" w:rsidRPr="000E761E" w:rsidRDefault="00C869E6" w:rsidP="00C20607">
      <w:pPr>
        <w:jc w:val="both"/>
        <w:rPr>
          <w:rFonts w:asciiTheme="minorHAnsi" w:hAnsiTheme="minorHAnsi"/>
        </w:rPr>
      </w:pPr>
    </w:p>
    <w:p w14:paraId="529C8655" w14:textId="77777777" w:rsidR="003455DB" w:rsidRPr="000E761E" w:rsidRDefault="003455DB" w:rsidP="003455DB">
      <w:pPr>
        <w:jc w:val="both"/>
        <w:rPr>
          <w:rFonts w:asciiTheme="minorHAnsi" w:hAnsiTheme="minorHAnsi"/>
        </w:rPr>
      </w:pPr>
    </w:p>
    <w:sectPr w:rsidR="003455DB" w:rsidRPr="000E761E" w:rsidSect="00243B24">
      <w:pgSz w:w="12240" w:h="15840"/>
      <w:pgMar w:top="899" w:right="1260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B6C"/>
    <w:multiLevelType w:val="hybridMultilevel"/>
    <w:tmpl w:val="CACEDB6E"/>
    <w:lvl w:ilvl="0" w:tplc="10090001">
      <w:start w:val="1"/>
      <w:numFmt w:val="bullet"/>
      <w:lvlText w:val=""/>
      <w:lvlJc w:val="left"/>
      <w:pPr>
        <w:tabs>
          <w:tab w:val="num" w:pos="1553"/>
        </w:tabs>
        <w:ind w:left="15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273"/>
        </w:tabs>
        <w:ind w:left="22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993"/>
        </w:tabs>
        <w:ind w:left="29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713"/>
        </w:tabs>
        <w:ind w:left="37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433"/>
        </w:tabs>
        <w:ind w:left="44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153"/>
        </w:tabs>
        <w:ind w:left="51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873"/>
        </w:tabs>
        <w:ind w:left="58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593"/>
        </w:tabs>
        <w:ind w:left="65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313"/>
        </w:tabs>
        <w:ind w:left="7313" w:hanging="360"/>
      </w:pPr>
      <w:rPr>
        <w:rFonts w:ascii="Wingdings" w:hAnsi="Wingdings" w:hint="default"/>
      </w:rPr>
    </w:lvl>
  </w:abstractNum>
  <w:abstractNum w:abstractNumId="1">
    <w:nsid w:val="091F11C0"/>
    <w:multiLevelType w:val="hybridMultilevel"/>
    <w:tmpl w:val="6804FD2E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AE0494"/>
    <w:multiLevelType w:val="hybridMultilevel"/>
    <w:tmpl w:val="A22889DC"/>
    <w:lvl w:ilvl="0" w:tplc="10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>
    <w:nsid w:val="12836FFF"/>
    <w:multiLevelType w:val="hybridMultilevel"/>
    <w:tmpl w:val="BC743D5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D3118"/>
    <w:multiLevelType w:val="multilevel"/>
    <w:tmpl w:val="5C9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9687C"/>
    <w:multiLevelType w:val="hybridMultilevel"/>
    <w:tmpl w:val="5C98B8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2F53DB"/>
    <w:multiLevelType w:val="hybridMultilevel"/>
    <w:tmpl w:val="7E7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16B64"/>
    <w:multiLevelType w:val="hybridMultilevel"/>
    <w:tmpl w:val="69649980"/>
    <w:lvl w:ilvl="0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7E373CE"/>
    <w:multiLevelType w:val="hybridMultilevel"/>
    <w:tmpl w:val="F8ECFB6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693069"/>
    <w:multiLevelType w:val="hybridMultilevel"/>
    <w:tmpl w:val="D4B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D4F8B"/>
    <w:multiLevelType w:val="hybridMultilevel"/>
    <w:tmpl w:val="763EC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405F58"/>
    <w:multiLevelType w:val="hybridMultilevel"/>
    <w:tmpl w:val="1074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C18DA"/>
    <w:multiLevelType w:val="hybridMultilevel"/>
    <w:tmpl w:val="2B6E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A4ECF"/>
    <w:multiLevelType w:val="hybridMultilevel"/>
    <w:tmpl w:val="5720F08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C40606"/>
    <w:multiLevelType w:val="hybridMultilevel"/>
    <w:tmpl w:val="775EDDEA"/>
    <w:lvl w:ilvl="0" w:tplc="10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5">
    <w:nsid w:val="614F5D72"/>
    <w:multiLevelType w:val="hybridMultilevel"/>
    <w:tmpl w:val="318A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428E9"/>
    <w:multiLevelType w:val="hybridMultilevel"/>
    <w:tmpl w:val="94BECB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401057"/>
    <w:multiLevelType w:val="hybridMultilevel"/>
    <w:tmpl w:val="223CD22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4"/>
  </w:num>
  <w:num w:numId="5">
    <w:abstractNumId w:val="2"/>
  </w:num>
  <w:num w:numId="6">
    <w:abstractNumId w:val="12"/>
  </w:num>
  <w:num w:numId="7">
    <w:abstractNumId w:val="17"/>
  </w:num>
  <w:num w:numId="8">
    <w:abstractNumId w:val="16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98"/>
    <w:rsid w:val="00026BAF"/>
    <w:rsid w:val="00074B94"/>
    <w:rsid w:val="000B2522"/>
    <w:rsid w:val="000E761E"/>
    <w:rsid w:val="001323B2"/>
    <w:rsid w:val="001B4606"/>
    <w:rsid w:val="002047B8"/>
    <w:rsid w:val="002244C9"/>
    <w:rsid w:val="00243B24"/>
    <w:rsid w:val="00253869"/>
    <w:rsid w:val="0028336A"/>
    <w:rsid w:val="00285B07"/>
    <w:rsid w:val="003455DB"/>
    <w:rsid w:val="0037176E"/>
    <w:rsid w:val="0039727F"/>
    <w:rsid w:val="003B3986"/>
    <w:rsid w:val="004332F5"/>
    <w:rsid w:val="00485FE4"/>
    <w:rsid w:val="00493B4D"/>
    <w:rsid w:val="004D5791"/>
    <w:rsid w:val="00505AC8"/>
    <w:rsid w:val="00516155"/>
    <w:rsid w:val="00585B8F"/>
    <w:rsid w:val="005A0152"/>
    <w:rsid w:val="005B2E40"/>
    <w:rsid w:val="005E787A"/>
    <w:rsid w:val="006A6485"/>
    <w:rsid w:val="00777534"/>
    <w:rsid w:val="00777B36"/>
    <w:rsid w:val="00791765"/>
    <w:rsid w:val="0079549A"/>
    <w:rsid w:val="00821A2E"/>
    <w:rsid w:val="00837A67"/>
    <w:rsid w:val="008563A1"/>
    <w:rsid w:val="0089338F"/>
    <w:rsid w:val="00902CF3"/>
    <w:rsid w:val="0095117B"/>
    <w:rsid w:val="009576E2"/>
    <w:rsid w:val="009E6834"/>
    <w:rsid w:val="00A141B7"/>
    <w:rsid w:val="00C06D9D"/>
    <w:rsid w:val="00C20607"/>
    <w:rsid w:val="00C37EEA"/>
    <w:rsid w:val="00C869E6"/>
    <w:rsid w:val="00CB2501"/>
    <w:rsid w:val="00D27EE5"/>
    <w:rsid w:val="00D37640"/>
    <w:rsid w:val="00D9156D"/>
    <w:rsid w:val="00DF0898"/>
    <w:rsid w:val="00DF2113"/>
    <w:rsid w:val="00E24617"/>
    <w:rsid w:val="00E760C6"/>
    <w:rsid w:val="00E841C8"/>
    <w:rsid w:val="00EA13E2"/>
    <w:rsid w:val="00EC20B2"/>
    <w:rsid w:val="00EF185F"/>
    <w:rsid w:val="00F36DB9"/>
    <w:rsid w:val="00F413E8"/>
    <w:rsid w:val="00F67465"/>
    <w:rsid w:val="00FC019F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74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4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4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633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BetasIRC</Company>
  <LinksUpToDate>false</LinksUpToDate>
  <CharactersWithSpaces>4234</CharactersWithSpaces>
  <SharedDoc>false</SharedDoc>
  <HLinks>
    <vt:vector size="6" baseType="variant">
      <vt:variant>
        <vt:i4>5111855</vt:i4>
      </vt:variant>
      <vt:variant>
        <vt:i4>0</vt:i4>
      </vt:variant>
      <vt:variant>
        <vt:i4>0</vt:i4>
      </vt:variant>
      <vt:variant>
        <vt:i4>5</vt:i4>
      </vt:variant>
      <vt:variant>
        <vt:lpwstr>https://github.com/5harad/crowds/tree/master/hw/assignment_2/submissions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Camelia</dc:creator>
  <cp:keywords/>
  <dc:description/>
  <cp:lastModifiedBy>Sharad Goel</cp:lastModifiedBy>
  <cp:revision>42</cp:revision>
  <dcterms:created xsi:type="dcterms:W3CDTF">2015-02-19T23:54:00Z</dcterms:created>
  <dcterms:modified xsi:type="dcterms:W3CDTF">2015-02-20T01:40:00Z</dcterms:modified>
</cp:coreProperties>
</file>